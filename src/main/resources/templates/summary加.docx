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360" w:lineRule="auto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青协</w:t>
      </w:r>
    </w:p>
    <w:p>
      <w:pPr>
        <w:pStyle w:val="15"/>
        <w:spacing w:after="120"/>
        <w:jc w:val="center"/>
        <w:rPr>
          <w:rFonts w:ascii="方正小标宋简体" w:hAnsi="方正小标宋简体" w:eastAsia="方正小标宋简体" w:cs="方正小标宋简体"/>
          <w:b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sz w:val="44"/>
          <w:szCs w:val="44"/>
        </w:rPr>
        <w:t>会 议 纪 要</w:t>
      </w:r>
    </w:p>
    <w:p>
      <w:pPr>
        <w:pStyle w:val="15"/>
        <w:spacing w:line="360" w:lineRule="auto"/>
        <w:rPr>
          <w:rFonts w:hint="eastAsia" w:ascii="仿宋_GB2312" w:eastAsia="仿宋_GB2312"/>
          <w:b w:val="0"/>
          <w:bCs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</w:rPr>
        <w:t>会议名称：</w: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begin"/>
      </w:r>
      <w:r>
        <w:rPr>
          <w:rFonts w:hint="eastAsia" w:ascii="仿宋_GB2312" w:eastAsia="仿宋_GB2312"/>
          <w:b w:val="0"/>
          <w:bCs/>
          <w:sz w:val="32"/>
          <w:szCs w:val="32"/>
        </w:rPr>
        <w:instrText xml:space="preserve"> MERGEFIELD ${name} </w:instrTex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separate"/>
      </w:r>
      <w:r>
        <w:rPr>
          <w:rFonts w:hint="eastAsia" w:ascii="仿宋_GB2312" w:eastAsia="仿宋_GB2312"/>
          <w:b w:val="0"/>
          <w:bCs/>
          <w:sz w:val="32"/>
          <w:szCs w:val="32"/>
        </w:rPr>
        <w:t>«${name}»</w: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end"/>
      </w:r>
    </w:p>
    <w:p>
      <w:pPr>
        <w:pStyle w:val="15"/>
        <w:spacing w:before="120" w:line="360" w:lineRule="auto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</w:rPr>
        <w:t>时    间：</w: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begin"/>
      </w:r>
      <w:r>
        <w:rPr>
          <w:rFonts w:hint="eastAsia" w:ascii="仿宋_GB2312" w:eastAsia="仿宋_GB2312"/>
          <w:b w:val="0"/>
          <w:bCs/>
          <w:sz w:val="32"/>
          <w:szCs w:val="32"/>
        </w:rPr>
        <w:instrText xml:space="preserve"> MERGEFIELD ${time} </w:instrTex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separate"/>
      </w:r>
      <w:r>
        <w:rPr>
          <w:rFonts w:hint="eastAsia" w:ascii="仿宋_GB2312" w:eastAsia="仿宋_GB2312"/>
          <w:b w:val="0"/>
          <w:bCs/>
          <w:sz w:val="32"/>
          <w:szCs w:val="32"/>
        </w:rPr>
        <w:t>«${time}»</w: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end"/>
      </w:r>
    </w:p>
    <w:p>
      <w:pPr>
        <w:pStyle w:val="15"/>
        <w:spacing w:line="360" w:lineRule="auto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</w:rPr>
        <w:t>地    点：</w: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begin"/>
      </w:r>
      <w:r>
        <w:rPr>
          <w:rFonts w:hint="eastAsia" w:ascii="仿宋_GB2312" w:eastAsia="仿宋_GB2312"/>
          <w:b w:val="0"/>
          <w:bCs/>
          <w:sz w:val="32"/>
          <w:szCs w:val="32"/>
        </w:rPr>
        <w:instrText xml:space="preserve"> MERGEFIELD ${place} </w:instrTex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separate"/>
      </w:r>
      <w:r>
        <w:rPr>
          <w:rFonts w:hint="eastAsia" w:ascii="仿宋_GB2312" w:eastAsia="仿宋_GB2312"/>
          <w:b w:val="0"/>
          <w:bCs/>
          <w:sz w:val="32"/>
          <w:szCs w:val="32"/>
        </w:rPr>
        <w:t>«${place}»</w: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end"/>
      </w:r>
    </w:p>
    <w:p>
      <w:pPr>
        <w:pStyle w:val="15"/>
        <w:spacing w:line="360" w:lineRule="auto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发</w:t>
      </w:r>
      <w:r>
        <w:rPr>
          <w:rFonts w:hint="eastAsia" w:ascii="仿宋_GB2312" w:eastAsia="仿宋_GB2312"/>
          <w:b/>
          <w:sz w:val="32"/>
          <w:szCs w:val="32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起</w:t>
      </w:r>
      <w:r>
        <w:rPr>
          <w:rFonts w:hint="eastAsia" w:ascii="仿宋_GB2312" w:eastAsia="仿宋_GB2312"/>
          <w:b/>
          <w:sz w:val="32"/>
          <w:szCs w:val="32"/>
        </w:rPr>
        <w:t xml:space="preserve"> 人：</w: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begin"/>
      </w:r>
      <w:r>
        <w:rPr>
          <w:rFonts w:hint="eastAsia" w:ascii="仿宋_GB2312" w:eastAsia="仿宋_GB2312"/>
          <w:b w:val="0"/>
          <w:bCs/>
          <w:sz w:val="32"/>
          <w:szCs w:val="32"/>
        </w:rPr>
        <w:instrText xml:space="preserve"> MERGEFIELD ${sponsor} </w:instrTex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separate"/>
      </w:r>
      <w:r>
        <w:rPr>
          <w:rFonts w:hint="eastAsia" w:ascii="仿宋_GB2312" w:eastAsia="仿宋_GB2312"/>
          <w:b w:val="0"/>
          <w:bCs/>
          <w:sz w:val="32"/>
          <w:szCs w:val="32"/>
        </w:rPr>
        <w:t>«${sponsor}»</w:t>
      </w:r>
      <w:r>
        <w:rPr>
          <w:rFonts w:hint="eastAsia" w:ascii="仿宋_GB2312" w:eastAsia="仿宋_GB2312"/>
          <w:b w:val="0"/>
          <w:bCs/>
          <w:sz w:val="32"/>
          <w:szCs w:val="32"/>
        </w:rPr>
        <w:fldChar w:fldCharType="end"/>
      </w:r>
    </w:p>
    <w:p>
      <w:pPr>
        <w:pStyle w:val="16"/>
        <w:numPr>
          <w:ilvl w:val="0"/>
          <w:numId w:val="2"/>
        </w:numPr>
        <w:spacing w:before="100" w:beforeAutospacing="1" w:line="540" w:lineRule="exact"/>
        <w:ind w:firstLine="0" w:firstLineChars="0"/>
        <w:rPr>
          <w:rFonts w:ascii="仿宋_GB2312" w:hAnsi="黑体" w:eastAsia="仿宋_GB2312"/>
          <w:b/>
          <w:sz w:val="32"/>
          <w:szCs w:val="32"/>
        </w:rPr>
      </w:pPr>
      <w:r>
        <w:rPr>
          <w:rFonts w:hint="eastAsia" w:ascii="仿宋_GB2312" w:hAnsi="黑体" w:eastAsia="仿宋_GB2312"/>
          <w:b/>
          <w:sz w:val="32"/>
          <w:szCs w:val="32"/>
        </w:rPr>
        <w:t>会议内容</w:t>
      </w:r>
    </w:p>
    <w:p>
      <w:pPr>
        <w:ind w:firstLine="640" w:firstLineChars="200"/>
        <w:rPr>
          <w:rFonts w:hint="default" w:ascii="仿宋_GB2312" w:hAnsi="仿宋" w:eastAsia="仿宋_GB2312" w:cs="仿宋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仿宋_GB2312" w:hAnsi="仿宋" w:eastAsia="仿宋_GB2312" w:cs="仿宋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_GB2312" w:hAnsi="仿宋" w:eastAsia="仿宋_GB2312" w:cs="仿宋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instrText xml:space="preserve"> MERGEFIELD ${content} </w:instrText>
      </w:r>
      <w:r>
        <w:rPr>
          <w:rFonts w:hint="default" w:ascii="仿宋_GB2312" w:hAnsi="仿宋" w:eastAsia="仿宋_GB2312" w:cs="仿宋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_GB2312" w:hAnsi="仿宋" w:eastAsia="仿宋_GB2312" w:cs="仿宋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«${content}»</w:t>
      </w:r>
      <w:r>
        <w:rPr>
          <w:rFonts w:hint="default" w:ascii="仿宋_GB2312" w:hAnsi="仿宋" w:eastAsia="仿宋_GB2312" w:cs="仿宋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6"/>
        <w:numPr>
          <w:numId w:val="0"/>
        </w:numPr>
        <w:spacing w:before="100" w:beforeAutospacing="1" w:line="540" w:lineRule="exact"/>
        <w:ind w:leftChars="0"/>
        <w:rPr>
          <w:rFonts w:hint="default" w:ascii="仿宋_GB2312" w:hAnsi="黑体" w:eastAsia="仿宋_GB2312"/>
          <w:b/>
          <w:sz w:val="32"/>
          <w:szCs w:val="32"/>
          <w:lang w:val="en-US" w:eastAsia="zh-CN"/>
        </w:rPr>
      </w:pPr>
      <w:r>
        <w:rPr>
          <w:rFonts w:hint="eastAsia" w:ascii="仿宋_GB2312" w:hAnsi="黑体" w:eastAsia="仿宋_GB2312"/>
          <w:b/>
          <w:sz w:val="32"/>
          <w:szCs w:val="32"/>
        </w:rPr>
        <w:t>二、</w:t>
      </w:r>
      <w:r>
        <w:rPr>
          <w:rFonts w:hint="eastAsia" w:ascii="仿宋_GB2312" w:hAnsi="黑体" w:eastAsia="仿宋_GB2312"/>
          <w:b/>
          <w:sz w:val="32"/>
          <w:szCs w:val="32"/>
          <w:lang w:val="en-US" w:eastAsia="zh-CN"/>
        </w:rPr>
        <w:t>参会人员</w:t>
      </w:r>
    </w:p>
    <w:tbl>
      <w:tblPr>
        <w:tblStyle w:val="8"/>
        <w:tblpPr w:leftFromText="180" w:rightFromText="180" w:vertAnchor="text" w:horzAnchor="margin" w:tblpXSpec="center" w:tblpY="96"/>
        <w:tblW w:w="466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2391"/>
        <w:gridCol w:w="1896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tblHeader/>
        </w:trPr>
        <w:tc>
          <w:tcPr>
            <w:tcW w:w="694" w:type="pct"/>
            <w:shd w:val="pct10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序号</w:t>
            </w:r>
          </w:p>
        </w:tc>
        <w:tc>
          <w:tcPr>
            <w:tcW w:w="1536" w:type="pct"/>
            <w:shd w:val="pct10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部门</w:t>
            </w:r>
          </w:p>
        </w:tc>
        <w:tc>
          <w:tcPr>
            <w:tcW w:w="1176" w:type="pct"/>
            <w:shd w:val="pct10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姓名</w:t>
            </w:r>
          </w:p>
        </w:tc>
        <w:tc>
          <w:tcPr>
            <w:tcW w:w="1592" w:type="pct"/>
            <w:shd w:val="pct10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hAnsi="宋体"/>
                <w:b/>
                <w:sz w:val="24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94" w:type="pc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instrText xml:space="preserve"> MERGEFIELD "@before-row[#list userList as user]" </w:instrTex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«@before-row[#list userList as user]»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end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instrText xml:space="preserve"> MERGEFIELD ${user_index+1} </w:instrTex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«${user_index+1}»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end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instrText xml:space="preserve"> MERGEFIELD  @after-row[/#list] </w:instrTex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«@after-row[/#list]»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end"/>
            </w:r>
          </w:p>
        </w:tc>
        <w:tc>
          <w:tcPr>
            <w:tcW w:w="1536" w:type="pc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instrText xml:space="preserve"> MERGEFIELD ${user.dept} </w:instrTex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«${user.dept}»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end"/>
            </w:r>
          </w:p>
        </w:tc>
        <w:tc>
          <w:tcPr>
            <w:tcW w:w="1176" w:type="pc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instrText xml:space="preserve"> MERGEFIELD ${user.name} </w:instrTex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«${user.name}»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fldChar w:fldCharType="end"/>
            </w:r>
          </w:p>
        </w:tc>
        <w:tc>
          <w:tcPr>
            <w:tcW w:w="1592" w:type="pc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0" w:name="avatar"/>
            <w:r>
              <w:rPr>
                <w:rFonts w:hint="default" w:ascii="宋体" w:hAnsi="宋体" w:eastAsia="宋体"/>
                <w:sz w:val="24"/>
                <w:lang w:val="en-US" w:eastAsia="zh-CN"/>
              </w:rPr>
              <w:drawing>
                <wp:inline distT="0" distB="0" distL="114300" distR="114300">
                  <wp:extent cx="1186180" cy="1219835"/>
                  <wp:effectExtent l="0" t="0" r="7620" b="12065"/>
                  <wp:docPr id="1" name="图片 1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18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rPr>
          <w:rFonts w:ascii="仿宋_GB2312" w:hAnsi="仿宋" w:eastAsia="仿宋_GB2312"/>
          <w:sz w:val="32"/>
          <w:szCs w:val="32"/>
        </w:rPr>
      </w:pPr>
      <w:bookmarkStart w:id="1" w:name="_GoBack"/>
      <w:bookmarkEnd w:id="1"/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sectPr>
      <w:pgSz w:w="11906" w:h="16838"/>
      <w:pgMar w:top="1402" w:right="1120" w:bottom="1280" w:left="1120" w:header="851" w:footer="83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DCD47"/>
    <w:multiLevelType w:val="singleLevel"/>
    <w:tmpl w:val="5FCDCD4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 w:ascii="仿宋_GB2312" w:eastAsia="仿宋_GB2312"/>
        <w:b/>
      </w:rPr>
    </w:lvl>
  </w:abstractNum>
  <w:abstractNum w:abstractNumId="1">
    <w:nsid w:val="70C46C93"/>
    <w:multiLevelType w:val="multilevel"/>
    <w:tmpl w:val="70C46C93"/>
    <w:lvl w:ilvl="0" w:tentative="0">
      <w:start w:val="0"/>
      <w:numFmt w:val="bullet"/>
      <w:pStyle w:val="14"/>
      <w:lvlText w:val=""/>
      <w:lvlJc w:val="left"/>
      <w:pPr>
        <w:tabs>
          <w:tab w:val="left" w:pos="720"/>
        </w:tabs>
        <w:ind w:left="720" w:hanging="360"/>
      </w:pPr>
      <w:rPr>
        <w:rFonts w:hint="default" w:ascii="Wingdings" w:hAnsi="Wingdings" w:eastAsia="宋体" w:cs="Times New Roman"/>
        <w:b/>
        <w:i w:val="0"/>
        <w:color w:val="FF00FF"/>
        <w:sz w:val="24"/>
        <w:szCs w:val="21"/>
      </w:rPr>
    </w:lvl>
    <w:lvl w:ilvl="1" w:tentative="0">
      <w:start w:val="1"/>
      <w:numFmt w:val="bullet"/>
      <w:lvlText w:val=""/>
      <w:lvlJc w:val="left"/>
      <w:pPr>
        <w:tabs>
          <w:tab w:val="left" w:pos="-360"/>
        </w:tabs>
        <w:ind w:left="-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60"/>
        </w:tabs>
        <w:ind w:left="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80"/>
        </w:tabs>
        <w:ind w:left="4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C7"/>
    <w:rsid w:val="0000530A"/>
    <w:rsid w:val="00011852"/>
    <w:rsid w:val="00013080"/>
    <w:rsid w:val="00014416"/>
    <w:rsid w:val="00014BD2"/>
    <w:rsid w:val="000157BF"/>
    <w:rsid w:val="00016AEF"/>
    <w:rsid w:val="00016DA4"/>
    <w:rsid w:val="00023376"/>
    <w:rsid w:val="00026113"/>
    <w:rsid w:val="00030CB7"/>
    <w:rsid w:val="00037AB0"/>
    <w:rsid w:val="00041273"/>
    <w:rsid w:val="0004367F"/>
    <w:rsid w:val="00051709"/>
    <w:rsid w:val="00054AD1"/>
    <w:rsid w:val="00055C2D"/>
    <w:rsid w:val="00060C78"/>
    <w:rsid w:val="00064477"/>
    <w:rsid w:val="00064723"/>
    <w:rsid w:val="00065CA4"/>
    <w:rsid w:val="000700BC"/>
    <w:rsid w:val="00077A85"/>
    <w:rsid w:val="000862EC"/>
    <w:rsid w:val="0008767F"/>
    <w:rsid w:val="00097879"/>
    <w:rsid w:val="000A2A21"/>
    <w:rsid w:val="000A56FA"/>
    <w:rsid w:val="000A5D93"/>
    <w:rsid w:val="000B0187"/>
    <w:rsid w:val="000B0459"/>
    <w:rsid w:val="000B52F1"/>
    <w:rsid w:val="000C0ACC"/>
    <w:rsid w:val="000C5FE8"/>
    <w:rsid w:val="000C6D54"/>
    <w:rsid w:val="000E500E"/>
    <w:rsid w:val="000E6702"/>
    <w:rsid w:val="000F6228"/>
    <w:rsid w:val="000F6F59"/>
    <w:rsid w:val="001000BD"/>
    <w:rsid w:val="001001F5"/>
    <w:rsid w:val="001007F2"/>
    <w:rsid w:val="0010162C"/>
    <w:rsid w:val="0010199D"/>
    <w:rsid w:val="00106ED9"/>
    <w:rsid w:val="001136B1"/>
    <w:rsid w:val="00116C96"/>
    <w:rsid w:val="0012287E"/>
    <w:rsid w:val="00125F37"/>
    <w:rsid w:val="001260FC"/>
    <w:rsid w:val="001262C2"/>
    <w:rsid w:val="001273B4"/>
    <w:rsid w:val="00135D0D"/>
    <w:rsid w:val="001379D3"/>
    <w:rsid w:val="00140C6B"/>
    <w:rsid w:val="0014395B"/>
    <w:rsid w:val="00147F84"/>
    <w:rsid w:val="00153919"/>
    <w:rsid w:val="00155390"/>
    <w:rsid w:val="001553CC"/>
    <w:rsid w:val="00155AD3"/>
    <w:rsid w:val="001562F2"/>
    <w:rsid w:val="00161A44"/>
    <w:rsid w:val="00163E8A"/>
    <w:rsid w:val="00181BDC"/>
    <w:rsid w:val="00196FBF"/>
    <w:rsid w:val="00197CCE"/>
    <w:rsid w:val="001A44CF"/>
    <w:rsid w:val="001A6F87"/>
    <w:rsid w:val="001B0743"/>
    <w:rsid w:val="001C0889"/>
    <w:rsid w:val="001C3CBE"/>
    <w:rsid w:val="001C4ED3"/>
    <w:rsid w:val="001C6569"/>
    <w:rsid w:val="001D32C1"/>
    <w:rsid w:val="001E056F"/>
    <w:rsid w:val="001E05F8"/>
    <w:rsid w:val="001E200C"/>
    <w:rsid w:val="001E3DC6"/>
    <w:rsid w:val="001E5087"/>
    <w:rsid w:val="001F4E5E"/>
    <w:rsid w:val="001F7D7C"/>
    <w:rsid w:val="00203774"/>
    <w:rsid w:val="00210BB7"/>
    <w:rsid w:val="002226E4"/>
    <w:rsid w:val="00224AA9"/>
    <w:rsid w:val="00224EDB"/>
    <w:rsid w:val="00232D49"/>
    <w:rsid w:val="002336AA"/>
    <w:rsid w:val="00236537"/>
    <w:rsid w:val="00236B98"/>
    <w:rsid w:val="002503EB"/>
    <w:rsid w:val="0025305E"/>
    <w:rsid w:val="002652E9"/>
    <w:rsid w:val="0027588B"/>
    <w:rsid w:val="002772B6"/>
    <w:rsid w:val="002807A8"/>
    <w:rsid w:val="0028138D"/>
    <w:rsid w:val="002903A5"/>
    <w:rsid w:val="00290AA8"/>
    <w:rsid w:val="00294193"/>
    <w:rsid w:val="002973AE"/>
    <w:rsid w:val="00297958"/>
    <w:rsid w:val="002A27B5"/>
    <w:rsid w:val="002A4B01"/>
    <w:rsid w:val="002B0150"/>
    <w:rsid w:val="002B270C"/>
    <w:rsid w:val="002B48FD"/>
    <w:rsid w:val="002B4A7A"/>
    <w:rsid w:val="002C42E2"/>
    <w:rsid w:val="002C44BF"/>
    <w:rsid w:val="002C62CE"/>
    <w:rsid w:val="002D072E"/>
    <w:rsid w:val="002D615B"/>
    <w:rsid w:val="002D7ED2"/>
    <w:rsid w:val="002E37B4"/>
    <w:rsid w:val="002E4B32"/>
    <w:rsid w:val="002E6D0E"/>
    <w:rsid w:val="002F0C5C"/>
    <w:rsid w:val="002F373C"/>
    <w:rsid w:val="00300397"/>
    <w:rsid w:val="00300A3E"/>
    <w:rsid w:val="0030340D"/>
    <w:rsid w:val="003058CA"/>
    <w:rsid w:val="00305B59"/>
    <w:rsid w:val="00314070"/>
    <w:rsid w:val="00315920"/>
    <w:rsid w:val="00322B00"/>
    <w:rsid w:val="00323A12"/>
    <w:rsid w:val="00333417"/>
    <w:rsid w:val="00336D3F"/>
    <w:rsid w:val="00336F7A"/>
    <w:rsid w:val="00341505"/>
    <w:rsid w:val="00354567"/>
    <w:rsid w:val="00363368"/>
    <w:rsid w:val="00364BE5"/>
    <w:rsid w:val="003654DC"/>
    <w:rsid w:val="00376E5F"/>
    <w:rsid w:val="00376F60"/>
    <w:rsid w:val="003773A3"/>
    <w:rsid w:val="00386A02"/>
    <w:rsid w:val="00386E52"/>
    <w:rsid w:val="00392E34"/>
    <w:rsid w:val="00396029"/>
    <w:rsid w:val="003A1659"/>
    <w:rsid w:val="003B1559"/>
    <w:rsid w:val="003B3154"/>
    <w:rsid w:val="003B331F"/>
    <w:rsid w:val="003B503D"/>
    <w:rsid w:val="003B7268"/>
    <w:rsid w:val="003B7FE1"/>
    <w:rsid w:val="003C2416"/>
    <w:rsid w:val="003C6238"/>
    <w:rsid w:val="003D5F23"/>
    <w:rsid w:val="003D6085"/>
    <w:rsid w:val="003E3497"/>
    <w:rsid w:val="003E7737"/>
    <w:rsid w:val="003F1908"/>
    <w:rsid w:val="003F7BF6"/>
    <w:rsid w:val="00404FB5"/>
    <w:rsid w:val="00410BEB"/>
    <w:rsid w:val="00412A91"/>
    <w:rsid w:val="00416E99"/>
    <w:rsid w:val="00433247"/>
    <w:rsid w:val="00433B3E"/>
    <w:rsid w:val="00434AB6"/>
    <w:rsid w:val="00434EFB"/>
    <w:rsid w:val="00435141"/>
    <w:rsid w:val="0044088F"/>
    <w:rsid w:val="00441E60"/>
    <w:rsid w:val="004475B8"/>
    <w:rsid w:val="004512CD"/>
    <w:rsid w:val="00455460"/>
    <w:rsid w:val="00455CA3"/>
    <w:rsid w:val="0045628A"/>
    <w:rsid w:val="00457BEC"/>
    <w:rsid w:val="00463410"/>
    <w:rsid w:val="00464B01"/>
    <w:rsid w:val="004654D0"/>
    <w:rsid w:val="004703E4"/>
    <w:rsid w:val="00472AB8"/>
    <w:rsid w:val="00473754"/>
    <w:rsid w:val="00473D17"/>
    <w:rsid w:val="004752CB"/>
    <w:rsid w:val="004829D8"/>
    <w:rsid w:val="00483672"/>
    <w:rsid w:val="00490AB5"/>
    <w:rsid w:val="004967FC"/>
    <w:rsid w:val="004972A6"/>
    <w:rsid w:val="004B2705"/>
    <w:rsid w:val="004B33F0"/>
    <w:rsid w:val="004B6201"/>
    <w:rsid w:val="004B7341"/>
    <w:rsid w:val="004B7E69"/>
    <w:rsid w:val="004C006A"/>
    <w:rsid w:val="004C1EFA"/>
    <w:rsid w:val="004E3E1E"/>
    <w:rsid w:val="00505620"/>
    <w:rsid w:val="00505AE8"/>
    <w:rsid w:val="00511099"/>
    <w:rsid w:val="0051252A"/>
    <w:rsid w:val="005133BB"/>
    <w:rsid w:val="005135FF"/>
    <w:rsid w:val="00520742"/>
    <w:rsid w:val="00520F3F"/>
    <w:rsid w:val="005221DE"/>
    <w:rsid w:val="00527A50"/>
    <w:rsid w:val="00531944"/>
    <w:rsid w:val="0054385C"/>
    <w:rsid w:val="00543C2B"/>
    <w:rsid w:val="005449AB"/>
    <w:rsid w:val="00546524"/>
    <w:rsid w:val="0054674E"/>
    <w:rsid w:val="00551EB7"/>
    <w:rsid w:val="005520EA"/>
    <w:rsid w:val="0056325F"/>
    <w:rsid w:val="005667A8"/>
    <w:rsid w:val="00572BCC"/>
    <w:rsid w:val="005779B6"/>
    <w:rsid w:val="005825CE"/>
    <w:rsid w:val="00582C49"/>
    <w:rsid w:val="0058446E"/>
    <w:rsid w:val="00585EBA"/>
    <w:rsid w:val="0058756D"/>
    <w:rsid w:val="005A09BD"/>
    <w:rsid w:val="005A4295"/>
    <w:rsid w:val="005A6B40"/>
    <w:rsid w:val="005C51D2"/>
    <w:rsid w:val="005C6F6E"/>
    <w:rsid w:val="005D0B43"/>
    <w:rsid w:val="005D1CA1"/>
    <w:rsid w:val="005D749D"/>
    <w:rsid w:val="005E1224"/>
    <w:rsid w:val="005E6731"/>
    <w:rsid w:val="005E782C"/>
    <w:rsid w:val="005F0E03"/>
    <w:rsid w:val="005F1ED1"/>
    <w:rsid w:val="005F3031"/>
    <w:rsid w:val="005F338A"/>
    <w:rsid w:val="005F3CA9"/>
    <w:rsid w:val="005F5091"/>
    <w:rsid w:val="005F57C9"/>
    <w:rsid w:val="00602BA4"/>
    <w:rsid w:val="00603DDE"/>
    <w:rsid w:val="00605B64"/>
    <w:rsid w:val="0061097E"/>
    <w:rsid w:val="006123F0"/>
    <w:rsid w:val="006216D9"/>
    <w:rsid w:val="00627272"/>
    <w:rsid w:val="00632ED7"/>
    <w:rsid w:val="00633BED"/>
    <w:rsid w:val="00653ABF"/>
    <w:rsid w:val="00656D74"/>
    <w:rsid w:val="006637F0"/>
    <w:rsid w:val="00663D40"/>
    <w:rsid w:val="006653FD"/>
    <w:rsid w:val="00682DA1"/>
    <w:rsid w:val="006908A8"/>
    <w:rsid w:val="00690AB1"/>
    <w:rsid w:val="00692B2E"/>
    <w:rsid w:val="00694904"/>
    <w:rsid w:val="006A0B58"/>
    <w:rsid w:val="006A6141"/>
    <w:rsid w:val="006A7B66"/>
    <w:rsid w:val="006B1AC6"/>
    <w:rsid w:val="006B5B24"/>
    <w:rsid w:val="006B60C8"/>
    <w:rsid w:val="006B63F2"/>
    <w:rsid w:val="006C3F46"/>
    <w:rsid w:val="006D058D"/>
    <w:rsid w:val="006D27C1"/>
    <w:rsid w:val="006D3077"/>
    <w:rsid w:val="006D4BE6"/>
    <w:rsid w:val="006E52F1"/>
    <w:rsid w:val="006E5FD6"/>
    <w:rsid w:val="006E6737"/>
    <w:rsid w:val="006F0344"/>
    <w:rsid w:val="006F03CB"/>
    <w:rsid w:val="006F4A2C"/>
    <w:rsid w:val="00701EC5"/>
    <w:rsid w:val="007051DB"/>
    <w:rsid w:val="00705364"/>
    <w:rsid w:val="007062E8"/>
    <w:rsid w:val="00706581"/>
    <w:rsid w:val="007077DA"/>
    <w:rsid w:val="0071114D"/>
    <w:rsid w:val="00723AD1"/>
    <w:rsid w:val="00726AAA"/>
    <w:rsid w:val="00737956"/>
    <w:rsid w:val="0074200F"/>
    <w:rsid w:val="00744C04"/>
    <w:rsid w:val="00745BD4"/>
    <w:rsid w:val="00751C55"/>
    <w:rsid w:val="0075245E"/>
    <w:rsid w:val="00761799"/>
    <w:rsid w:val="007634DD"/>
    <w:rsid w:val="00764115"/>
    <w:rsid w:val="00764EB2"/>
    <w:rsid w:val="00766FB8"/>
    <w:rsid w:val="00767A75"/>
    <w:rsid w:val="0077093A"/>
    <w:rsid w:val="007738AA"/>
    <w:rsid w:val="00775C99"/>
    <w:rsid w:val="00777B0A"/>
    <w:rsid w:val="00783279"/>
    <w:rsid w:val="00787669"/>
    <w:rsid w:val="00787DEA"/>
    <w:rsid w:val="00790888"/>
    <w:rsid w:val="007957D9"/>
    <w:rsid w:val="007A149B"/>
    <w:rsid w:val="007A5173"/>
    <w:rsid w:val="007A725F"/>
    <w:rsid w:val="007A7EBC"/>
    <w:rsid w:val="007B0BCD"/>
    <w:rsid w:val="007B2612"/>
    <w:rsid w:val="007B3CF6"/>
    <w:rsid w:val="007B623B"/>
    <w:rsid w:val="007B6628"/>
    <w:rsid w:val="007C234A"/>
    <w:rsid w:val="007C641A"/>
    <w:rsid w:val="007D02ED"/>
    <w:rsid w:val="007D1016"/>
    <w:rsid w:val="007D5C95"/>
    <w:rsid w:val="007D5E2F"/>
    <w:rsid w:val="007D6714"/>
    <w:rsid w:val="007E06EC"/>
    <w:rsid w:val="007E505B"/>
    <w:rsid w:val="007E7E85"/>
    <w:rsid w:val="007F06A8"/>
    <w:rsid w:val="007F29DB"/>
    <w:rsid w:val="00800BF9"/>
    <w:rsid w:val="00803E6D"/>
    <w:rsid w:val="00816EBB"/>
    <w:rsid w:val="0082788D"/>
    <w:rsid w:val="008301A6"/>
    <w:rsid w:val="0083128E"/>
    <w:rsid w:val="0083345D"/>
    <w:rsid w:val="00834088"/>
    <w:rsid w:val="00834272"/>
    <w:rsid w:val="0083789D"/>
    <w:rsid w:val="0084297C"/>
    <w:rsid w:val="0084535A"/>
    <w:rsid w:val="0084722E"/>
    <w:rsid w:val="008474FB"/>
    <w:rsid w:val="00855DCB"/>
    <w:rsid w:val="00862375"/>
    <w:rsid w:val="00862DC6"/>
    <w:rsid w:val="0086767C"/>
    <w:rsid w:val="008711B4"/>
    <w:rsid w:val="0087649B"/>
    <w:rsid w:val="008909FE"/>
    <w:rsid w:val="00892D8E"/>
    <w:rsid w:val="00893461"/>
    <w:rsid w:val="008943D7"/>
    <w:rsid w:val="00897C7E"/>
    <w:rsid w:val="008A1392"/>
    <w:rsid w:val="008A1A44"/>
    <w:rsid w:val="008A6D94"/>
    <w:rsid w:val="008B6EDD"/>
    <w:rsid w:val="008C5928"/>
    <w:rsid w:val="008C5D62"/>
    <w:rsid w:val="008C655F"/>
    <w:rsid w:val="008D11EB"/>
    <w:rsid w:val="008E0AF9"/>
    <w:rsid w:val="008E3FB1"/>
    <w:rsid w:val="008E5172"/>
    <w:rsid w:val="008F504B"/>
    <w:rsid w:val="00903328"/>
    <w:rsid w:val="00904A6B"/>
    <w:rsid w:val="0091164A"/>
    <w:rsid w:val="0091220E"/>
    <w:rsid w:val="00912535"/>
    <w:rsid w:val="00913F12"/>
    <w:rsid w:val="009162C6"/>
    <w:rsid w:val="009165A6"/>
    <w:rsid w:val="009168F1"/>
    <w:rsid w:val="00931806"/>
    <w:rsid w:val="0093554C"/>
    <w:rsid w:val="00945932"/>
    <w:rsid w:val="00951FD1"/>
    <w:rsid w:val="009628F6"/>
    <w:rsid w:val="009629C2"/>
    <w:rsid w:val="0096474C"/>
    <w:rsid w:val="009648DC"/>
    <w:rsid w:val="00964B14"/>
    <w:rsid w:val="009668E8"/>
    <w:rsid w:val="0098001F"/>
    <w:rsid w:val="00981FA7"/>
    <w:rsid w:val="00982641"/>
    <w:rsid w:val="00984DB1"/>
    <w:rsid w:val="009906A6"/>
    <w:rsid w:val="0099266A"/>
    <w:rsid w:val="00993D9F"/>
    <w:rsid w:val="00994246"/>
    <w:rsid w:val="009A206C"/>
    <w:rsid w:val="009A3CA0"/>
    <w:rsid w:val="009A5A0E"/>
    <w:rsid w:val="009A61F6"/>
    <w:rsid w:val="009A62F8"/>
    <w:rsid w:val="009B10FB"/>
    <w:rsid w:val="009B4160"/>
    <w:rsid w:val="009B70B8"/>
    <w:rsid w:val="009B7AEC"/>
    <w:rsid w:val="009C2111"/>
    <w:rsid w:val="009C3CB5"/>
    <w:rsid w:val="009C3DE1"/>
    <w:rsid w:val="009C480D"/>
    <w:rsid w:val="009C6F6E"/>
    <w:rsid w:val="009D4FD4"/>
    <w:rsid w:val="009E3B4F"/>
    <w:rsid w:val="009E6356"/>
    <w:rsid w:val="009E665D"/>
    <w:rsid w:val="009F37BD"/>
    <w:rsid w:val="009F479A"/>
    <w:rsid w:val="00A058F3"/>
    <w:rsid w:val="00A1161C"/>
    <w:rsid w:val="00A15B2C"/>
    <w:rsid w:val="00A16D5F"/>
    <w:rsid w:val="00A30632"/>
    <w:rsid w:val="00A36091"/>
    <w:rsid w:val="00A45162"/>
    <w:rsid w:val="00A45CF9"/>
    <w:rsid w:val="00A50360"/>
    <w:rsid w:val="00A55597"/>
    <w:rsid w:val="00A55EC1"/>
    <w:rsid w:val="00A56ADA"/>
    <w:rsid w:val="00A60780"/>
    <w:rsid w:val="00A67304"/>
    <w:rsid w:val="00A76646"/>
    <w:rsid w:val="00A77362"/>
    <w:rsid w:val="00A827AF"/>
    <w:rsid w:val="00A84441"/>
    <w:rsid w:val="00A856C7"/>
    <w:rsid w:val="00A876C8"/>
    <w:rsid w:val="00A879D0"/>
    <w:rsid w:val="00A87ED2"/>
    <w:rsid w:val="00A90859"/>
    <w:rsid w:val="00A950D6"/>
    <w:rsid w:val="00AA2025"/>
    <w:rsid w:val="00AA262E"/>
    <w:rsid w:val="00AA479B"/>
    <w:rsid w:val="00AA7503"/>
    <w:rsid w:val="00AA7F80"/>
    <w:rsid w:val="00AB083E"/>
    <w:rsid w:val="00AB290D"/>
    <w:rsid w:val="00AC23FA"/>
    <w:rsid w:val="00AD5D18"/>
    <w:rsid w:val="00AE3372"/>
    <w:rsid w:val="00AE79CB"/>
    <w:rsid w:val="00AF352B"/>
    <w:rsid w:val="00AF3F1D"/>
    <w:rsid w:val="00B10CEA"/>
    <w:rsid w:val="00B10E37"/>
    <w:rsid w:val="00B11757"/>
    <w:rsid w:val="00B22A97"/>
    <w:rsid w:val="00B22F2B"/>
    <w:rsid w:val="00B23693"/>
    <w:rsid w:val="00B23F06"/>
    <w:rsid w:val="00B264ED"/>
    <w:rsid w:val="00B30983"/>
    <w:rsid w:val="00B325B8"/>
    <w:rsid w:val="00B37004"/>
    <w:rsid w:val="00B374C7"/>
    <w:rsid w:val="00B37929"/>
    <w:rsid w:val="00B438F8"/>
    <w:rsid w:val="00B46E3C"/>
    <w:rsid w:val="00B5357B"/>
    <w:rsid w:val="00B5766E"/>
    <w:rsid w:val="00B578FA"/>
    <w:rsid w:val="00B677B9"/>
    <w:rsid w:val="00B7153A"/>
    <w:rsid w:val="00B7351B"/>
    <w:rsid w:val="00B74F65"/>
    <w:rsid w:val="00B77678"/>
    <w:rsid w:val="00B80782"/>
    <w:rsid w:val="00B84FEF"/>
    <w:rsid w:val="00B858EC"/>
    <w:rsid w:val="00B85B9E"/>
    <w:rsid w:val="00B879F1"/>
    <w:rsid w:val="00B87AF0"/>
    <w:rsid w:val="00B95BE8"/>
    <w:rsid w:val="00BA3E4B"/>
    <w:rsid w:val="00BB3388"/>
    <w:rsid w:val="00BC1AFB"/>
    <w:rsid w:val="00BC2998"/>
    <w:rsid w:val="00BC6E71"/>
    <w:rsid w:val="00BD4DB4"/>
    <w:rsid w:val="00BD69BE"/>
    <w:rsid w:val="00BD6C3D"/>
    <w:rsid w:val="00BD736D"/>
    <w:rsid w:val="00BD775E"/>
    <w:rsid w:val="00BE4696"/>
    <w:rsid w:val="00BE6ACB"/>
    <w:rsid w:val="00BE7D86"/>
    <w:rsid w:val="00BF336B"/>
    <w:rsid w:val="00BF4550"/>
    <w:rsid w:val="00BF7315"/>
    <w:rsid w:val="00C067EB"/>
    <w:rsid w:val="00C07161"/>
    <w:rsid w:val="00C111CF"/>
    <w:rsid w:val="00C127F6"/>
    <w:rsid w:val="00C1526A"/>
    <w:rsid w:val="00C17571"/>
    <w:rsid w:val="00C2051F"/>
    <w:rsid w:val="00C22494"/>
    <w:rsid w:val="00C32999"/>
    <w:rsid w:val="00C33DF7"/>
    <w:rsid w:val="00C36115"/>
    <w:rsid w:val="00C363E0"/>
    <w:rsid w:val="00C36480"/>
    <w:rsid w:val="00C45263"/>
    <w:rsid w:val="00C513D9"/>
    <w:rsid w:val="00C51979"/>
    <w:rsid w:val="00C6078E"/>
    <w:rsid w:val="00C700CE"/>
    <w:rsid w:val="00C71434"/>
    <w:rsid w:val="00C72BD3"/>
    <w:rsid w:val="00C7558C"/>
    <w:rsid w:val="00C8054B"/>
    <w:rsid w:val="00C8401A"/>
    <w:rsid w:val="00C905B1"/>
    <w:rsid w:val="00C91191"/>
    <w:rsid w:val="00C948E8"/>
    <w:rsid w:val="00CA2F9A"/>
    <w:rsid w:val="00CA33D9"/>
    <w:rsid w:val="00CA43A6"/>
    <w:rsid w:val="00CB15C6"/>
    <w:rsid w:val="00CD0641"/>
    <w:rsid w:val="00CD7608"/>
    <w:rsid w:val="00CE1AB8"/>
    <w:rsid w:val="00CE2E85"/>
    <w:rsid w:val="00CE56FB"/>
    <w:rsid w:val="00CE7FB1"/>
    <w:rsid w:val="00CF5D7A"/>
    <w:rsid w:val="00D01942"/>
    <w:rsid w:val="00D03F74"/>
    <w:rsid w:val="00D066E4"/>
    <w:rsid w:val="00D12E5C"/>
    <w:rsid w:val="00D15AE7"/>
    <w:rsid w:val="00D17145"/>
    <w:rsid w:val="00D1724B"/>
    <w:rsid w:val="00D278BE"/>
    <w:rsid w:val="00D32A03"/>
    <w:rsid w:val="00D36F6C"/>
    <w:rsid w:val="00D42E47"/>
    <w:rsid w:val="00D43CBE"/>
    <w:rsid w:val="00D53C35"/>
    <w:rsid w:val="00D609CB"/>
    <w:rsid w:val="00D61F4D"/>
    <w:rsid w:val="00D647A0"/>
    <w:rsid w:val="00D673FE"/>
    <w:rsid w:val="00D67DE1"/>
    <w:rsid w:val="00D67EA9"/>
    <w:rsid w:val="00D811F5"/>
    <w:rsid w:val="00D81C66"/>
    <w:rsid w:val="00D81C98"/>
    <w:rsid w:val="00D84B0E"/>
    <w:rsid w:val="00D92797"/>
    <w:rsid w:val="00D9468B"/>
    <w:rsid w:val="00D94DE0"/>
    <w:rsid w:val="00D94E52"/>
    <w:rsid w:val="00DA43C8"/>
    <w:rsid w:val="00DA6F08"/>
    <w:rsid w:val="00DB3C16"/>
    <w:rsid w:val="00DB6B1E"/>
    <w:rsid w:val="00DC56D1"/>
    <w:rsid w:val="00DC6024"/>
    <w:rsid w:val="00DD35E0"/>
    <w:rsid w:val="00DD7687"/>
    <w:rsid w:val="00DD774A"/>
    <w:rsid w:val="00DE54FD"/>
    <w:rsid w:val="00DE6F8D"/>
    <w:rsid w:val="00DF0B8B"/>
    <w:rsid w:val="00E01201"/>
    <w:rsid w:val="00E05162"/>
    <w:rsid w:val="00E06BC2"/>
    <w:rsid w:val="00E07FBE"/>
    <w:rsid w:val="00E1233E"/>
    <w:rsid w:val="00E144F0"/>
    <w:rsid w:val="00E16332"/>
    <w:rsid w:val="00E163B0"/>
    <w:rsid w:val="00E1652E"/>
    <w:rsid w:val="00E16FCF"/>
    <w:rsid w:val="00E210EB"/>
    <w:rsid w:val="00E21186"/>
    <w:rsid w:val="00E239D6"/>
    <w:rsid w:val="00E239FF"/>
    <w:rsid w:val="00E26479"/>
    <w:rsid w:val="00E33866"/>
    <w:rsid w:val="00E41CB0"/>
    <w:rsid w:val="00E42306"/>
    <w:rsid w:val="00E44673"/>
    <w:rsid w:val="00E516B5"/>
    <w:rsid w:val="00E53980"/>
    <w:rsid w:val="00E53CB9"/>
    <w:rsid w:val="00E67C2F"/>
    <w:rsid w:val="00E70A19"/>
    <w:rsid w:val="00E76388"/>
    <w:rsid w:val="00E80671"/>
    <w:rsid w:val="00E839C7"/>
    <w:rsid w:val="00E84B63"/>
    <w:rsid w:val="00E93262"/>
    <w:rsid w:val="00EA142E"/>
    <w:rsid w:val="00EA404F"/>
    <w:rsid w:val="00EB4101"/>
    <w:rsid w:val="00EC2775"/>
    <w:rsid w:val="00EC681F"/>
    <w:rsid w:val="00EC7489"/>
    <w:rsid w:val="00ED5E7B"/>
    <w:rsid w:val="00ED760E"/>
    <w:rsid w:val="00EE1683"/>
    <w:rsid w:val="00EE232B"/>
    <w:rsid w:val="00EE3BEC"/>
    <w:rsid w:val="00EE4077"/>
    <w:rsid w:val="00EE45A0"/>
    <w:rsid w:val="00EE466B"/>
    <w:rsid w:val="00EE4F42"/>
    <w:rsid w:val="00EE5A46"/>
    <w:rsid w:val="00EE6EC2"/>
    <w:rsid w:val="00EF400F"/>
    <w:rsid w:val="00EF5062"/>
    <w:rsid w:val="00EF56E2"/>
    <w:rsid w:val="00EF5942"/>
    <w:rsid w:val="00F06415"/>
    <w:rsid w:val="00F07BDC"/>
    <w:rsid w:val="00F14EEC"/>
    <w:rsid w:val="00F17988"/>
    <w:rsid w:val="00F201EA"/>
    <w:rsid w:val="00F21F60"/>
    <w:rsid w:val="00F24189"/>
    <w:rsid w:val="00F31FA9"/>
    <w:rsid w:val="00F3579A"/>
    <w:rsid w:val="00F35D6E"/>
    <w:rsid w:val="00F40089"/>
    <w:rsid w:val="00F40206"/>
    <w:rsid w:val="00F444C6"/>
    <w:rsid w:val="00F45366"/>
    <w:rsid w:val="00F5261F"/>
    <w:rsid w:val="00F54648"/>
    <w:rsid w:val="00F57400"/>
    <w:rsid w:val="00F60024"/>
    <w:rsid w:val="00F606D0"/>
    <w:rsid w:val="00F609DC"/>
    <w:rsid w:val="00F6658E"/>
    <w:rsid w:val="00F71243"/>
    <w:rsid w:val="00F72424"/>
    <w:rsid w:val="00F754AE"/>
    <w:rsid w:val="00F838AD"/>
    <w:rsid w:val="00F922BF"/>
    <w:rsid w:val="00F9541D"/>
    <w:rsid w:val="00F96CB8"/>
    <w:rsid w:val="00F96E2D"/>
    <w:rsid w:val="00FA11C4"/>
    <w:rsid w:val="00FA1732"/>
    <w:rsid w:val="00FA2473"/>
    <w:rsid w:val="00FA2668"/>
    <w:rsid w:val="00FA2A08"/>
    <w:rsid w:val="00FA4525"/>
    <w:rsid w:val="00FA67FC"/>
    <w:rsid w:val="00FB2EAA"/>
    <w:rsid w:val="00FB37F5"/>
    <w:rsid w:val="00FB52F3"/>
    <w:rsid w:val="00FB589B"/>
    <w:rsid w:val="00FC01B2"/>
    <w:rsid w:val="00FC0BE8"/>
    <w:rsid w:val="00FC25BB"/>
    <w:rsid w:val="00FC2C94"/>
    <w:rsid w:val="00FC3F44"/>
    <w:rsid w:val="00FC6235"/>
    <w:rsid w:val="00FD1440"/>
    <w:rsid w:val="00FD266A"/>
    <w:rsid w:val="00FD7046"/>
    <w:rsid w:val="00FE0943"/>
    <w:rsid w:val="00FE228B"/>
    <w:rsid w:val="00FE2A2A"/>
    <w:rsid w:val="00FE71D2"/>
    <w:rsid w:val="00FF6BDC"/>
    <w:rsid w:val="17192B3C"/>
    <w:rsid w:val="31637664"/>
    <w:rsid w:val="4557019A"/>
    <w:rsid w:val="45D86CDA"/>
    <w:rsid w:val="477B2F6B"/>
    <w:rsid w:val="49AC7ABF"/>
    <w:rsid w:val="4CE37AD6"/>
    <w:rsid w:val="523E435B"/>
    <w:rsid w:val="545D0784"/>
    <w:rsid w:val="6774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both"/>
    </w:pPr>
    <w:rPr>
      <w:rFonts w:ascii="宋体" w:hAnsi="Times New Roman" w:eastAsia="宋体" w:cs="宋体"/>
      <w:sz w:val="21"/>
      <w:szCs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annotation subject"/>
    <w:basedOn w:val="2"/>
    <w:next w:val="2"/>
    <w:semiHidden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qFormat/>
    <w:uiPriority w:val="0"/>
    <w:rPr>
      <w:sz w:val="21"/>
      <w:szCs w:val="21"/>
    </w:rPr>
  </w:style>
  <w:style w:type="paragraph" w:customStyle="1" w:styleId="12">
    <w:name w:val="È±Ê¡ÎÄ±¾"/>
    <w:basedOn w:val="1"/>
    <w:qFormat/>
    <w:uiPriority w:val="0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13">
    <w:name w:val="正文1"/>
    <w:basedOn w:val="1"/>
    <w:qFormat/>
    <w:uiPriority w:val="0"/>
    <w:pPr>
      <w:widowControl/>
      <w:overflowPunct w:val="0"/>
      <w:textAlignment w:val="baseline"/>
    </w:pPr>
    <w:rPr>
      <w:rFonts w:cs="Times New Roman"/>
      <w:szCs w:val="20"/>
    </w:rPr>
  </w:style>
  <w:style w:type="paragraph" w:customStyle="1" w:styleId="14">
    <w:name w:val="样式1"/>
    <w:basedOn w:val="6"/>
    <w:qFormat/>
    <w:uiPriority w:val="0"/>
    <w:pPr>
      <w:numPr>
        <w:ilvl w:val="0"/>
        <w:numId w:val="1"/>
      </w:num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jc w:val="center"/>
    </w:pPr>
    <w:rPr>
      <w:b/>
      <w:color w:val="FF00FF"/>
      <w:sz w:val="24"/>
    </w:rPr>
  </w:style>
  <w:style w:type="paragraph" w:customStyle="1" w:styleId="15">
    <w:name w:val="正文2"/>
    <w:basedOn w:val="1"/>
    <w:qFormat/>
    <w:uiPriority w:val="0"/>
    <w:pPr>
      <w:widowControl/>
      <w:overflowPunct w:val="0"/>
      <w:textAlignment w:val="baseline"/>
    </w:pPr>
    <w:rPr>
      <w:rFonts w:cs="Times New Roman"/>
      <w:szCs w:val="20"/>
    </w:rPr>
  </w:style>
  <w:style w:type="paragraph" w:styleId="16">
    <w:name w:val="List Paragraph"/>
    <w:basedOn w:val="1"/>
    <w:unhideWhenUsed/>
    <w:qFormat/>
    <w:uiPriority w:val="34"/>
    <w:pPr>
      <w:autoSpaceDE/>
      <w:autoSpaceDN/>
      <w:adjustRightInd/>
      <w:ind w:firstLine="420" w:firstLineChars="200"/>
    </w:pPr>
    <w:rPr>
      <w:rFonts w:ascii="Times New Roman" w:cs="Times New Roman"/>
      <w:kern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844;&#25991;&#27169;&#29256;\&#20844;&#25991;&#27169;&#26495;\&#25991;&#20214;&#20250;&#31614;&#34920;V3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文件会签表V3.0.dot</Template>
  <Company>深圳市同州电子股份有限公司</Company>
  <Pages>1</Pages>
  <Words>19</Words>
  <Characters>109</Characters>
  <Lines>1</Lines>
  <Paragraphs>1</Paragraphs>
  <TotalTime>3</TotalTime>
  <ScaleCrop>false</ScaleCrop>
  <LinksUpToDate>false</LinksUpToDate>
  <CharactersWithSpaces>127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2017-07-20T08:26:00Z</dcterms:created>
  <dc:creator>Administrator</dc:creator>
  <cp:lastModifiedBy>luban</cp:lastModifiedBy>
  <cp:lastPrinted>2010-04-27T03:35:00Z</cp:lastPrinted>
  <dcterms:modified xsi:type="dcterms:W3CDTF">2021-03-26T08:37:19Z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